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8A46D" w14:textId="4CCF7816" w:rsidR="005F7FFB" w:rsidRDefault="00D01AC5" w:rsidP="006E7765">
      <w:pPr>
        <w:pStyle w:val="Heading1"/>
        <w:spacing w:before="0"/>
        <w:jc w:val="center"/>
        <w:rPr>
          <w:rFonts w:ascii="Times" w:hAnsi="Times" w:cs="Times"/>
        </w:rPr>
      </w:pPr>
      <w:r>
        <w:rPr>
          <w:rFonts w:ascii="Times" w:hAnsi="Times" w:cs="Times"/>
        </w:rPr>
        <w:t>Peer</w:t>
      </w:r>
      <w:r w:rsidR="000E5B44">
        <w:rPr>
          <w:rFonts w:ascii="Times" w:hAnsi="Times" w:cs="Times"/>
        </w:rPr>
        <w:t xml:space="preserve"> Rating</w:t>
      </w:r>
    </w:p>
    <w:p w14:paraId="6875574A" w14:textId="7D0121FC" w:rsidR="000E5B44" w:rsidRDefault="00BE4445" w:rsidP="000E5B44">
      <w:pPr>
        <w:pStyle w:val="NormalWeb"/>
        <w:rPr>
          <w:rFonts w:ascii="Times" w:hAnsi="Times" w:cs="Times"/>
        </w:rPr>
      </w:pPr>
      <w:r>
        <w:rPr>
          <w:rFonts w:ascii="Times" w:hAnsi="Times" w:cs="Times"/>
        </w:rPr>
        <w:t xml:space="preserve">To ensure healthy </w:t>
      </w:r>
      <w:proofErr w:type="gramStart"/>
      <w:r>
        <w:rPr>
          <w:rFonts w:ascii="Times" w:hAnsi="Times" w:cs="Times"/>
        </w:rPr>
        <w:t>team work</w:t>
      </w:r>
      <w:proofErr w:type="gramEnd"/>
      <w:r>
        <w:rPr>
          <w:rFonts w:ascii="Times" w:hAnsi="Times" w:cs="Times"/>
        </w:rPr>
        <w:t>,</w:t>
      </w:r>
      <w:r w:rsidR="000E5B44" w:rsidRPr="000E5B44">
        <w:rPr>
          <w:rFonts w:ascii="Times" w:hAnsi="Times" w:cs="Times"/>
        </w:rPr>
        <w:t xml:space="preserve"> I would like to invite you to rate your team members.</w:t>
      </w:r>
      <w:r w:rsidR="000E5B44">
        <w:rPr>
          <w:rFonts w:ascii="Times" w:hAnsi="Times" w:cs="Times"/>
        </w:rPr>
        <w:t xml:space="preserve"> </w:t>
      </w:r>
      <w:r w:rsidR="000E5B44" w:rsidRPr="000E5B44">
        <w:rPr>
          <w:rFonts w:ascii="Times" w:hAnsi="Times" w:cs="Times"/>
        </w:rPr>
        <w:t>You will each rate each other and thereby give me some extra insight into your teamwork. The feedback also provides you with a chance to reflect upon what works and what doesn't and what you can learn from that.</w:t>
      </w:r>
      <w:r w:rsidR="000E5B44">
        <w:rPr>
          <w:rFonts w:ascii="Times" w:hAnsi="Times" w:cs="Times"/>
        </w:rPr>
        <w:t xml:space="preserve"> </w:t>
      </w:r>
      <w:r w:rsidR="000E5B44" w:rsidRPr="000E5B44">
        <w:rPr>
          <w:rFonts w:ascii="Times" w:hAnsi="Times" w:cs="Times"/>
        </w:rPr>
        <w:t>(Remember, we learn most from the things that don't go so smoothly - whether in class projects or in real life.)</w:t>
      </w:r>
    </w:p>
    <w:p w14:paraId="4E1978F1" w14:textId="6BE89040" w:rsidR="000E5B44" w:rsidRPr="000E5B44" w:rsidRDefault="00813840" w:rsidP="000E5B44">
      <w:pPr>
        <w:pStyle w:val="NormalWeb"/>
        <w:rPr>
          <w:rFonts w:ascii="Times" w:hAnsi="Times" w:cs="Times"/>
        </w:rPr>
      </w:pPr>
      <w:r>
        <w:rPr>
          <w:rFonts w:ascii="Times" w:hAnsi="Times" w:cs="Times"/>
        </w:rPr>
        <w:t>Your name:</w:t>
      </w:r>
      <w:r w:rsidR="006E7765">
        <w:rPr>
          <w:rFonts w:ascii="Times" w:hAnsi="Times" w:cs="Times"/>
        </w:rPr>
        <w:t xml:space="preserve"> __________________</w:t>
      </w:r>
    </w:p>
    <w:p w14:paraId="5BB88123" w14:textId="64BA0F4A" w:rsidR="000E5B44" w:rsidRPr="000E5B44" w:rsidRDefault="000E5B44" w:rsidP="000E5B44">
      <w:pPr>
        <w:pStyle w:val="NormalWeb"/>
        <w:numPr>
          <w:ilvl w:val="0"/>
          <w:numId w:val="29"/>
        </w:numPr>
        <w:rPr>
          <w:rFonts w:ascii="Times" w:hAnsi="Times" w:cs="Times"/>
        </w:rPr>
      </w:pPr>
      <w:r w:rsidRPr="000E5B44">
        <w:rPr>
          <w:rFonts w:ascii="Times" w:hAnsi="Times" w:cs="Times"/>
        </w:rPr>
        <w:t>How well does communication work with team member x</w:t>
      </w:r>
      <w:r w:rsidR="00220E78">
        <w:rPr>
          <w:rFonts w:ascii="Times" w:hAnsi="Times" w:cs="Times"/>
        </w:rPr>
        <w:t>x</w:t>
      </w:r>
      <w:r w:rsidRPr="000E5B44">
        <w:rPr>
          <w:rFonts w:ascii="Times" w:hAnsi="Times" w:cs="Times"/>
        </w:rPr>
        <w:t xml:space="preserve"> on a scale from 1 (not well at all) - 5 (</w:t>
      </w:r>
      <w:proofErr w:type="gramStart"/>
      <w:r w:rsidRPr="000E5B44">
        <w:rPr>
          <w:rFonts w:ascii="Times" w:hAnsi="Times" w:cs="Times"/>
        </w:rPr>
        <w:t>really well</w:t>
      </w:r>
      <w:proofErr w:type="gramEnd"/>
      <w:r w:rsidRPr="000E5B44">
        <w:rPr>
          <w:rFonts w:ascii="Times" w:hAnsi="Times" w:cs="Times"/>
        </w:rPr>
        <w:t>)?</w:t>
      </w:r>
      <w:r>
        <w:rPr>
          <w:rFonts w:ascii="Times" w:hAnsi="Times" w:cs="Times"/>
        </w:rPr>
        <w:t xml:space="preserve"> </w:t>
      </w:r>
      <w:r w:rsidRPr="000E5B44">
        <w:rPr>
          <w:rFonts w:ascii="Times" w:hAnsi="Times" w:cs="Times"/>
        </w:rPr>
        <w:t>Why would you say that is so?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80"/>
        <w:gridCol w:w="7488"/>
      </w:tblGrid>
      <w:tr w:rsidR="006E7765" w14:paraId="04DF0D2B" w14:textId="77777777" w:rsidTr="006E7765">
        <w:trPr>
          <w:trHeight w:val="485"/>
        </w:trPr>
        <w:tc>
          <w:tcPr>
            <w:tcW w:w="1008" w:type="dxa"/>
          </w:tcPr>
          <w:p w14:paraId="3013FB17" w14:textId="75E31568" w:rsidR="006E7765" w:rsidRDefault="00220E78" w:rsidP="000E5B44">
            <w:pPr>
              <w:pStyle w:val="NormalWeb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Team member name</w:t>
            </w:r>
          </w:p>
        </w:tc>
        <w:tc>
          <w:tcPr>
            <w:tcW w:w="1080" w:type="dxa"/>
          </w:tcPr>
          <w:p w14:paraId="09945BA7" w14:textId="19EE78EC" w:rsidR="006E7765" w:rsidRDefault="006E7765" w:rsidP="000E5B44">
            <w:pPr>
              <w:pStyle w:val="NormalWeb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Rating</w:t>
            </w:r>
          </w:p>
        </w:tc>
        <w:tc>
          <w:tcPr>
            <w:tcW w:w="7488" w:type="dxa"/>
          </w:tcPr>
          <w:p w14:paraId="1B8CD549" w14:textId="2BEFCE95" w:rsidR="006E7765" w:rsidRDefault="006E7765" w:rsidP="000E5B44">
            <w:pPr>
              <w:pStyle w:val="NormalWeb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Reason / rationale</w:t>
            </w:r>
          </w:p>
        </w:tc>
      </w:tr>
      <w:tr w:rsidR="006E7765" w14:paraId="2F4B6EEB" w14:textId="77777777" w:rsidTr="006E7765">
        <w:trPr>
          <w:trHeight w:val="971"/>
        </w:trPr>
        <w:tc>
          <w:tcPr>
            <w:tcW w:w="1008" w:type="dxa"/>
          </w:tcPr>
          <w:p w14:paraId="7C08CE35" w14:textId="77777777" w:rsidR="006E7765" w:rsidRDefault="006E7765" w:rsidP="000E5B44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1080" w:type="dxa"/>
          </w:tcPr>
          <w:p w14:paraId="78DBD22B" w14:textId="77777777" w:rsidR="006E7765" w:rsidRDefault="006E7765" w:rsidP="000E5B44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7488" w:type="dxa"/>
          </w:tcPr>
          <w:p w14:paraId="241AB2D6" w14:textId="77777777" w:rsidR="006E7765" w:rsidRDefault="006E7765" w:rsidP="000E5B44">
            <w:pPr>
              <w:pStyle w:val="NormalWeb"/>
              <w:rPr>
                <w:rFonts w:ascii="Times" w:hAnsi="Times" w:cs="Times"/>
              </w:rPr>
            </w:pPr>
          </w:p>
        </w:tc>
      </w:tr>
      <w:tr w:rsidR="006E7765" w14:paraId="3F2925D0" w14:textId="77777777" w:rsidTr="006E7765">
        <w:trPr>
          <w:trHeight w:val="1070"/>
        </w:trPr>
        <w:tc>
          <w:tcPr>
            <w:tcW w:w="1008" w:type="dxa"/>
          </w:tcPr>
          <w:p w14:paraId="7BEB0988" w14:textId="77777777" w:rsidR="006E7765" w:rsidRDefault="006E7765" w:rsidP="000E5B44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1080" w:type="dxa"/>
          </w:tcPr>
          <w:p w14:paraId="02D99049" w14:textId="77777777" w:rsidR="006E7765" w:rsidRDefault="006E7765" w:rsidP="000E5B44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7488" w:type="dxa"/>
          </w:tcPr>
          <w:p w14:paraId="6F80E6F5" w14:textId="77777777" w:rsidR="006E7765" w:rsidRDefault="006E7765" w:rsidP="000E5B44">
            <w:pPr>
              <w:pStyle w:val="NormalWeb"/>
              <w:rPr>
                <w:rFonts w:ascii="Times" w:hAnsi="Times" w:cs="Times"/>
              </w:rPr>
            </w:pPr>
          </w:p>
        </w:tc>
      </w:tr>
      <w:tr w:rsidR="006E7765" w14:paraId="238E20D0" w14:textId="77777777" w:rsidTr="006E7765">
        <w:trPr>
          <w:trHeight w:val="980"/>
        </w:trPr>
        <w:tc>
          <w:tcPr>
            <w:tcW w:w="1008" w:type="dxa"/>
          </w:tcPr>
          <w:p w14:paraId="289C8131" w14:textId="77777777" w:rsidR="006E7765" w:rsidRDefault="006E7765" w:rsidP="000E5B44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1080" w:type="dxa"/>
          </w:tcPr>
          <w:p w14:paraId="17150C78" w14:textId="77777777" w:rsidR="006E7765" w:rsidRDefault="006E7765" w:rsidP="000E5B44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7488" w:type="dxa"/>
          </w:tcPr>
          <w:p w14:paraId="1D8C1F01" w14:textId="77777777" w:rsidR="006E7765" w:rsidRDefault="006E7765" w:rsidP="000E5B44">
            <w:pPr>
              <w:pStyle w:val="NormalWeb"/>
              <w:rPr>
                <w:rFonts w:ascii="Times" w:hAnsi="Times" w:cs="Times"/>
              </w:rPr>
            </w:pPr>
          </w:p>
        </w:tc>
      </w:tr>
      <w:tr w:rsidR="006E7765" w14:paraId="62A0F1C8" w14:textId="77777777" w:rsidTr="006E7765">
        <w:trPr>
          <w:trHeight w:val="899"/>
        </w:trPr>
        <w:tc>
          <w:tcPr>
            <w:tcW w:w="1008" w:type="dxa"/>
          </w:tcPr>
          <w:p w14:paraId="1E8D8EED" w14:textId="77777777" w:rsidR="006E7765" w:rsidRDefault="006E7765" w:rsidP="000E5B44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1080" w:type="dxa"/>
          </w:tcPr>
          <w:p w14:paraId="37B0D8E3" w14:textId="77777777" w:rsidR="006E7765" w:rsidRDefault="006E7765" w:rsidP="000E5B44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7488" w:type="dxa"/>
          </w:tcPr>
          <w:p w14:paraId="167D5E8D" w14:textId="77777777" w:rsidR="006E7765" w:rsidRDefault="006E7765" w:rsidP="000E5B44">
            <w:pPr>
              <w:pStyle w:val="NormalWeb"/>
              <w:rPr>
                <w:rFonts w:ascii="Times" w:hAnsi="Times" w:cs="Times"/>
              </w:rPr>
            </w:pPr>
          </w:p>
        </w:tc>
      </w:tr>
    </w:tbl>
    <w:p w14:paraId="071570BD" w14:textId="740A64D8" w:rsidR="000E5B44" w:rsidRDefault="000E5B44" w:rsidP="000E5B44">
      <w:pPr>
        <w:pStyle w:val="NormalWeb"/>
        <w:rPr>
          <w:rFonts w:ascii="Times" w:hAnsi="Times" w:cs="Times"/>
        </w:rPr>
      </w:pPr>
    </w:p>
    <w:p w14:paraId="49663A08" w14:textId="77777777" w:rsidR="00220E78" w:rsidRDefault="00220E78">
      <w:pPr>
        <w:spacing w:after="200" w:line="276" w:lineRule="auto"/>
        <w:rPr>
          <w:rFonts w:ascii="Times" w:hAnsi="Times" w:cs="Times"/>
        </w:rPr>
      </w:pPr>
      <w:r>
        <w:rPr>
          <w:rFonts w:ascii="Times" w:hAnsi="Times" w:cs="Times"/>
        </w:rPr>
        <w:br w:type="page"/>
      </w:r>
    </w:p>
    <w:p w14:paraId="03D8271F" w14:textId="2B67D514" w:rsidR="000E5B44" w:rsidRPr="000E5B44" w:rsidRDefault="000E5B44" w:rsidP="000E5B44">
      <w:pPr>
        <w:pStyle w:val="NormalWeb"/>
        <w:numPr>
          <w:ilvl w:val="0"/>
          <w:numId w:val="29"/>
        </w:numPr>
        <w:rPr>
          <w:rFonts w:ascii="Times" w:hAnsi="Times" w:cs="Times"/>
        </w:rPr>
      </w:pPr>
      <w:bookmarkStart w:id="0" w:name="_GoBack"/>
      <w:bookmarkEnd w:id="0"/>
      <w:r w:rsidRPr="000E5B44">
        <w:rPr>
          <w:rFonts w:ascii="Times" w:hAnsi="Times" w:cs="Times"/>
        </w:rPr>
        <w:lastRenderedPageBreak/>
        <w:t>How well does team member x</w:t>
      </w:r>
      <w:r w:rsidR="00220E78">
        <w:rPr>
          <w:rFonts w:ascii="Times" w:hAnsi="Times" w:cs="Times"/>
        </w:rPr>
        <w:t>x</w:t>
      </w:r>
      <w:r w:rsidRPr="000E5B44">
        <w:rPr>
          <w:rFonts w:ascii="Times" w:hAnsi="Times" w:cs="Times"/>
        </w:rPr>
        <w:t xml:space="preserve"> follow up on their assigned tasks on a scale from 1-5?</w:t>
      </w:r>
      <w:r>
        <w:rPr>
          <w:rFonts w:ascii="Times" w:hAnsi="Times" w:cs="Times"/>
        </w:rPr>
        <w:t xml:space="preserve"> </w:t>
      </w:r>
      <w:r w:rsidRPr="000E5B44">
        <w:rPr>
          <w:rFonts w:ascii="Times" w:hAnsi="Times" w:cs="Times"/>
        </w:rPr>
        <w:t>Why would you say that is so?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80"/>
        <w:gridCol w:w="7488"/>
      </w:tblGrid>
      <w:tr w:rsidR="006E7765" w14:paraId="27E1DC5F" w14:textId="77777777" w:rsidTr="00907082">
        <w:trPr>
          <w:trHeight w:val="485"/>
        </w:trPr>
        <w:tc>
          <w:tcPr>
            <w:tcW w:w="1008" w:type="dxa"/>
          </w:tcPr>
          <w:p w14:paraId="35A29FE7" w14:textId="145F6936" w:rsidR="006E7765" w:rsidRDefault="00220E78" w:rsidP="00907082">
            <w:pPr>
              <w:pStyle w:val="NormalWeb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Team member name</w:t>
            </w:r>
          </w:p>
        </w:tc>
        <w:tc>
          <w:tcPr>
            <w:tcW w:w="1080" w:type="dxa"/>
          </w:tcPr>
          <w:p w14:paraId="3ADD422D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Rating</w:t>
            </w:r>
          </w:p>
        </w:tc>
        <w:tc>
          <w:tcPr>
            <w:tcW w:w="7488" w:type="dxa"/>
          </w:tcPr>
          <w:p w14:paraId="55408958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Reason / rationale</w:t>
            </w:r>
          </w:p>
        </w:tc>
      </w:tr>
      <w:tr w:rsidR="006E7765" w14:paraId="62FBB47B" w14:textId="77777777" w:rsidTr="00907082">
        <w:trPr>
          <w:trHeight w:val="971"/>
        </w:trPr>
        <w:tc>
          <w:tcPr>
            <w:tcW w:w="1008" w:type="dxa"/>
          </w:tcPr>
          <w:p w14:paraId="1ECFF577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1080" w:type="dxa"/>
          </w:tcPr>
          <w:p w14:paraId="2B089E9D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7488" w:type="dxa"/>
          </w:tcPr>
          <w:p w14:paraId="04B9B259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</w:tr>
      <w:tr w:rsidR="006E7765" w14:paraId="3A37B5D5" w14:textId="77777777" w:rsidTr="00907082">
        <w:trPr>
          <w:trHeight w:val="1070"/>
        </w:trPr>
        <w:tc>
          <w:tcPr>
            <w:tcW w:w="1008" w:type="dxa"/>
          </w:tcPr>
          <w:p w14:paraId="6D47BCB4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1080" w:type="dxa"/>
          </w:tcPr>
          <w:p w14:paraId="741F466A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7488" w:type="dxa"/>
          </w:tcPr>
          <w:p w14:paraId="6EDD489E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</w:tr>
      <w:tr w:rsidR="006E7765" w14:paraId="18024340" w14:textId="77777777" w:rsidTr="00907082">
        <w:trPr>
          <w:trHeight w:val="980"/>
        </w:trPr>
        <w:tc>
          <w:tcPr>
            <w:tcW w:w="1008" w:type="dxa"/>
          </w:tcPr>
          <w:p w14:paraId="06477D88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1080" w:type="dxa"/>
          </w:tcPr>
          <w:p w14:paraId="7FA77304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7488" w:type="dxa"/>
          </w:tcPr>
          <w:p w14:paraId="55F44B86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</w:tr>
      <w:tr w:rsidR="006E7765" w14:paraId="07BFF44B" w14:textId="77777777" w:rsidTr="00907082">
        <w:trPr>
          <w:trHeight w:val="899"/>
        </w:trPr>
        <w:tc>
          <w:tcPr>
            <w:tcW w:w="1008" w:type="dxa"/>
          </w:tcPr>
          <w:p w14:paraId="29DAB37C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1080" w:type="dxa"/>
          </w:tcPr>
          <w:p w14:paraId="46246F98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7488" w:type="dxa"/>
          </w:tcPr>
          <w:p w14:paraId="7ED9E1FF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</w:tr>
    </w:tbl>
    <w:p w14:paraId="16617D26" w14:textId="77777777" w:rsidR="000E5B44" w:rsidRPr="000E5B44" w:rsidRDefault="000E5B44" w:rsidP="000E5B44">
      <w:pPr>
        <w:pStyle w:val="NormalWeb"/>
        <w:rPr>
          <w:rFonts w:ascii="Times" w:hAnsi="Times" w:cs="Times"/>
        </w:rPr>
      </w:pPr>
    </w:p>
    <w:p w14:paraId="79761EE3" w14:textId="6546265F" w:rsidR="000E5B44" w:rsidRPr="000E5B44" w:rsidRDefault="000E5B44" w:rsidP="000E5B44">
      <w:pPr>
        <w:pStyle w:val="NormalWeb"/>
        <w:numPr>
          <w:ilvl w:val="0"/>
          <w:numId w:val="29"/>
        </w:numPr>
        <w:rPr>
          <w:rFonts w:ascii="Times" w:hAnsi="Times" w:cs="Times"/>
        </w:rPr>
      </w:pPr>
      <w:r w:rsidRPr="000E5B44">
        <w:rPr>
          <w:rFonts w:ascii="Times" w:hAnsi="Times" w:cs="Times"/>
        </w:rPr>
        <w:t>How well would you say is team member x</w:t>
      </w:r>
      <w:r w:rsidR="00220E78">
        <w:rPr>
          <w:rFonts w:ascii="Times" w:hAnsi="Times" w:cs="Times"/>
        </w:rPr>
        <w:t>x</w:t>
      </w:r>
      <w:r w:rsidRPr="000E5B44">
        <w:rPr>
          <w:rFonts w:ascii="Times" w:hAnsi="Times" w:cs="Times"/>
        </w:rPr>
        <w:t xml:space="preserve"> contributing to the overall project from 1 (little) - 5 (very much)?</w:t>
      </w:r>
      <w:r>
        <w:rPr>
          <w:rFonts w:ascii="Times" w:hAnsi="Times" w:cs="Times"/>
        </w:rPr>
        <w:t xml:space="preserve"> </w:t>
      </w:r>
      <w:r w:rsidRPr="000E5B44">
        <w:rPr>
          <w:rFonts w:ascii="Times" w:hAnsi="Times" w:cs="Times"/>
        </w:rPr>
        <w:t>Why would you say that is so?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80"/>
        <w:gridCol w:w="7488"/>
      </w:tblGrid>
      <w:tr w:rsidR="006E7765" w14:paraId="18B9F5E0" w14:textId="77777777" w:rsidTr="00907082">
        <w:trPr>
          <w:trHeight w:val="485"/>
        </w:trPr>
        <w:tc>
          <w:tcPr>
            <w:tcW w:w="1008" w:type="dxa"/>
          </w:tcPr>
          <w:p w14:paraId="4148DCC4" w14:textId="5577856A" w:rsidR="006E7765" w:rsidRDefault="00220E78" w:rsidP="00907082">
            <w:pPr>
              <w:pStyle w:val="NormalWeb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Team member name</w:t>
            </w:r>
          </w:p>
        </w:tc>
        <w:tc>
          <w:tcPr>
            <w:tcW w:w="1080" w:type="dxa"/>
          </w:tcPr>
          <w:p w14:paraId="234A262B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Rating</w:t>
            </w:r>
          </w:p>
        </w:tc>
        <w:tc>
          <w:tcPr>
            <w:tcW w:w="7488" w:type="dxa"/>
          </w:tcPr>
          <w:p w14:paraId="6EA706BA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Reason / rationale</w:t>
            </w:r>
          </w:p>
        </w:tc>
      </w:tr>
      <w:tr w:rsidR="006E7765" w14:paraId="1517D8A4" w14:textId="77777777" w:rsidTr="00907082">
        <w:trPr>
          <w:trHeight w:val="971"/>
        </w:trPr>
        <w:tc>
          <w:tcPr>
            <w:tcW w:w="1008" w:type="dxa"/>
          </w:tcPr>
          <w:p w14:paraId="311A3FDC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1080" w:type="dxa"/>
          </w:tcPr>
          <w:p w14:paraId="57109836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7488" w:type="dxa"/>
          </w:tcPr>
          <w:p w14:paraId="32AC3FC9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</w:tr>
      <w:tr w:rsidR="006E7765" w14:paraId="5EC02470" w14:textId="77777777" w:rsidTr="00907082">
        <w:trPr>
          <w:trHeight w:val="1070"/>
        </w:trPr>
        <w:tc>
          <w:tcPr>
            <w:tcW w:w="1008" w:type="dxa"/>
          </w:tcPr>
          <w:p w14:paraId="4EDEBE27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1080" w:type="dxa"/>
          </w:tcPr>
          <w:p w14:paraId="5231CF4F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7488" w:type="dxa"/>
          </w:tcPr>
          <w:p w14:paraId="5BEAEE2D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</w:tr>
      <w:tr w:rsidR="006E7765" w14:paraId="4F6F108D" w14:textId="77777777" w:rsidTr="00907082">
        <w:trPr>
          <w:trHeight w:val="980"/>
        </w:trPr>
        <w:tc>
          <w:tcPr>
            <w:tcW w:w="1008" w:type="dxa"/>
          </w:tcPr>
          <w:p w14:paraId="0C42D2B4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1080" w:type="dxa"/>
          </w:tcPr>
          <w:p w14:paraId="7A99FA16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7488" w:type="dxa"/>
          </w:tcPr>
          <w:p w14:paraId="001C0EC3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</w:tr>
      <w:tr w:rsidR="006E7765" w14:paraId="4EB5ECD0" w14:textId="77777777" w:rsidTr="00907082">
        <w:trPr>
          <w:trHeight w:val="899"/>
        </w:trPr>
        <w:tc>
          <w:tcPr>
            <w:tcW w:w="1008" w:type="dxa"/>
          </w:tcPr>
          <w:p w14:paraId="72DAD686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1080" w:type="dxa"/>
          </w:tcPr>
          <w:p w14:paraId="5064D115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7488" w:type="dxa"/>
          </w:tcPr>
          <w:p w14:paraId="46B5FCF4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</w:tr>
    </w:tbl>
    <w:p w14:paraId="438BE473" w14:textId="77777777" w:rsidR="000E5B44" w:rsidRPr="000E5B44" w:rsidRDefault="000E5B44" w:rsidP="000E5B44">
      <w:pPr>
        <w:pStyle w:val="NormalWeb"/>
        <w:rPr>
          <w:rFonts w:ascii="Times" w:hAnsi="Times" w:cs="Times"/>
        </w:rPr>
      </w:pPr>
    </w:p>
    <w:p w14:paraId="6C75931C" w14:textId="77777777" w:rsidR="00220E78" w:rsidRDefault="00220E78">
      <w:pPr>
        <w:spacing w:after="200" w:line="276" w:lineRule="auto"/>
        <w:rPr>
          <w:rFonts w:ascii="Times" w:hAnsi="Times" w:cs="Times"/>
        </w:rPr>
      </w:pPr>
      <w:r>
        <w:rPr>
          <w:rFonts w:ascii="Times" w:hAnsi="Times" w:cs="Times"/>
        </w:rPr>
        <w:br w:type="page"/>
      </w:r>
    </w:p>
    <w:p w14:paraId="023F2C17" w14:textId="6DABA213" w:rsidR="000E5B44" w:rsidRDefault="000E5B44" w:rsidP="000E5B44">
      <w:pPr>
        <w:pStyle w:val="NormalWeb"/>
        <w:numPr>
          <w:ilvl w:val="0"/>
          <w:numId w:val="29"/>
        </w:numPr>
        <w:rPr>
          <w:rFonts w:ascii="Times" w:hAnsi="Times" w:cs="Times"/>
        </w:rPr>
      </w:pPr>
      <w:r w:rsidRPr="000E5B44">
        <w:rPr>
          <w:rFonts w:ascii="Times" w:hAnsi="Times" w:cs="Times"/>
        </w:rPr>
        <w:lastRenderedPageBreak/>
        <w:t>What have you learned in or from working with team member x</w:t>
      </w:r>
      <w:r w:rsidR="00220E78">
        <w:rPr>
          <w:rFonts w:ascii="Times" w:hAnsi="Times" w:cs="Times"/>
        </w:rPr>
        <w:t>x</w:t>
      </w:r>
      <w:r w:rsidRPr="000E5B44">
        <w:rPr>
          <w:rFonts w:ascii="Times" w:hAnsi="Times" w:cs="Times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50"/>
      </w:tblGrid>
      <w:tr w:rsidR="006E7765" w14:paraId="54409BD7" w14:textId="77777777" w:rsidTr="006E7765">
        <w:trPr>
          <w:trHeight w:val="485"/>
        </w:trPr>
        <w:tc>
          <w:tcPr>
            <w:tcW w:w="1008" w:type="dxa"/>
          </w:tcPr>
          <w:p w14:paraId="321EE409" w14:textId="23F4E43C" w:rsidR="006E7765" w:rsidRDefault="00220E78" w:rsidP="00907082">
            <w:pPr>
              <w:pStyle w:val="NormalWeb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Team member name</w:t>
            </w:r>
          </w:p>
        </w:tc>
        <w:tc>
          <w:tcPr>
            <w:tcW w:w="8550" w:type="dxa"/>
          </w:tcPr>
          <w:p w14:paraId="4E8EB849" w14:textId="40026427" w:rsidR="006E7765" w:rsidRDefault="006E7765" w:rsidP="006E7765">
            <w:pPr>
              <w:pStyle w:val="NormalWeb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Lesson learned</w:t>
            </w:r>
          </w:p>
        </w:tc>
      </w:tr>
      <w:tr w:rsidR="006E7765" w14:paraId="4342AEB4" w14:textId="77777777" w:rsidTr="006E7765">
        <w:trPr>
          <w:trHeight w:val="971"/>
        </w:trPr>
        <w:tc>
          <w:tcPr>
            <w:tcW w:w="1008" w:type="dxa"/>
          </w:tcPr>
          <w:p w14:paraId="4DA76058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8550" w:type="dxa"/>
          </w:tcPr>
          <w:p w14:paraId="7D2D05C1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</w:tr>
      <w:tr w:rsidR="006E7765" w14:paraId="421E279D" w14:textId="77777777" w:rsidTr="006E7765">
        <w:trPr>
          <w:trHeight w:val="1070"/>
        </w:trPr>
        <w:tc>
          <w:tcPr>
            <w:tcW w:w="1008" w:type="dxa"/>
          </w:tcPr>
          <w:p w14:paraId="70351750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8550" w:type="dxa"/>
          </w:tcPr>
          <w:p w14:paraId="1D041ECC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</w:tr>
      <w:tr w:rsidR="006E7765" w14:paraId="2CF2A79A" w14:textId="77777777" w:rsidTr="006E7765">
        <w:trPr>
          <w:trHeight w:val="980"/>
        </w:trPr>
        <w:tc>
          <w:tcPr>
            <w:tcW w:w="1008" w:type="dxa"/>
          </w:tcPr>
          <w:p w14:paraId="19E29205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8550" w:type="dxa"/>
          </w:tcPr>
          <w:p w14:paraId="78A6AAC8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</w:tr>
      <w:tr w:rsidR="006E7765" w14:paraId="44538A9F" w14:textId="77777777" w:rsidTr="006E7765">
        <w:trPr>
          <w:trHeight w:val="899"/>
        </w:trPr>
        <w:tc>
          <w:tcPr>
            <w:tcW w:w="1008" w:type="dxa"/>
          </w:tcPr>
          <w:p w14:paraId="74149CFA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  <w:tc>
          <w:tcPr>
            <w:tcW w:w="8550" w:type="dxa"/>
          </w:tcPr>
          <w:p w14:paraId="392B11B8" w14:textId="77777777" w:rsidR="006E7765" w:rsidRDefault="006E7765" w:rsidP="00907082">
            <w:pPr>
              <w:pStyle w:val="NormalWeb"/>
              <w:rPr>
                <w:rFonts w:ascii="Times" w:hAnsi="Times" w:cs="Times"/>
              </w:rPr>
            </w:pPr>
          </w:p>
        </w:tc>
      </w:tr>
    </w:tbl>
    <w:p w14:paraId="3EF7FE3E" w14:textId="77777777" w:rsidR="000E5B44" w:rsidRPr="000E5B44" w:rsidRDefault="000E5B44" w:rsidP="000E5B44">
      <w:pPr>
        <w:pStyle w:val="NormalWeb"/>
        <w:rPr>
          <w:rFonts w:ascii="Times" w:hAnsi="Times" w:cs="Times"/>
        </w:rPr>
      </w:pPr>
    </w:p>
    <w:p w14:paraId="5471681C" w14:textId="496FB5F2" w:rsidR="000E5B44" w:rsidRPr="000E5B44" w:rsidRDefault="000E5B44" w:rsidP="000E5B44">
      <w:pPr>
        <w:pStyle w:val="NormalWeb"/>
        <w:numPr>
          <w:ilvl w:val="0"/>
          <w:numId w:val="29"/>
        </w:numPr>
        <w:rPr>
          <w:rFonts w:ascii="Times" w:hAnsi="Times" w:cs="Times"/>
        </w:rPr>
      </w:pPr>
      <w:r w:rsidRPr="000E5B44">
        <w:rPr>
          <w:rFonts w:ascii="Times" w:hAnsi="Times" w:cs="Times"/>
        </w:rPr>
        <w:t>How do</w:t>
      </w:r>
      <w:r>
        <w:rPr>
          <w:rFonts w:ascii="Times" w:hAnsi="Times" w:cs="Times"/>
        </w:rPr>
        <w:t xml:space="preserve"> these lessons</w:t>
      </w:r>
      <w:r w:rsidRPr="000E5B44">
        <w:rPr>
          <w:rFonts w:ascii="Times" w:hAnsi="Times" w:cs="Times"/>
        </w:rPr>
        <w:t xml:space="preserve"> reflect in the way you do things? (What's your take-away?)</w:t>
      </w:r>
    </w:p>
    <w:p w14:paraId="1DB3DDAE" w14:textId="77777777" w:rsidR="000E5B44" w:rsidRDefault="000E5B44" w:rsidP="000E5B44">
      <w:pPr>
        <w:pStyle w:val="NormalWeb"/>
        <w:rPr>
          <w:rFonts w:ascii="Times" w:hAnsi="Times" w:cs="Times"/>
        </w:rPr>
      </w:pPr>
    </w:p>
    <w:p w14:paraId="5DA3DADB" w14:textId="77777777" w:rsidR="000E5B44" w:rsidRDefault="000E5B44" w:rsidP="000E5B44">
      <w:pPr>
        <w:pStyle w:val="NormalWeb"/>
        <w:rPr>
          <w:rFonts w:ascii="Times" w:hAnsi="Times" w:cs="Times"/>
        </w:rPr>
      </w:pPr>
    </w:p>
    <w:p w14:paraId="720FEA82" w14:textId="77777777" w:rsidR="000E5B44" w:rsidRDefault="000E5B44" w:rsidP="000E5B44">
      <w:pPr>
        <w:pStyle w:val="NormalWeb"/>
        <w:rPr>
          <w:rFonts w:ascii="Times" w:hAnsi="Times" w:cs="Times"/>
        </w:rPr>
      </w:pPr>
    </w:p>
    <w:p w14:paraId="67A46D18" w14:textId="77777777" w:rsidR="000E5B44" w:rsidRDefault="000E5B44" w:rsidP="000E5B44">
      <w:pPr>
        <w:pStyle w:val="NormalWeb"/>
        <w:rPr>
          <w:rFonts w:ascii="Times" w:hAnsi="Times" w:cs="Times"/>
        </w:rPr>
      </w:pPr>
    </w:p>
    <w:p w14:paraId="79B3F1F2" w14:textId="77777777" w:rsidR="000E5B44" w:rsidRDefault="000E5B44" w:rsidP="000E5B44">
      <w:pPr>
        <w:pStyle w:val="NormalWeb"/>
        <w:rPr>
          <w:rFonts w:ascii="Times" w:hAnsi="Times" w:cs="Times"/>
        </w:rPr>
      </w:pPr>
    </w:p>
    <w:p w14:paraId="0755BC71" w14:textId="77777777" w:rsidR="000E5B44" w:rsidRDefault="000E5B44" w:rsidP="000E5B44">
      <w:pPr>
        <w:pStyle w:val="NormalWeb"/>
        <w:rPr>
          <w:rFonts w:ascii="Times" w:hAnsi="Times" w:cs="Times"/>
        </w:rPr>
      </w:pPr>
    </w:p>
    <w:p w14:paraId="29FA12E7" w14:textId="77777777" w:rsidR="000E5B44" w:rsidRPr="000E5B44" w:rsidRDefault="000E5B44" w:rsidP="000E5B44">
      <w:pPr>
        <w:pStyle w:val="NormalWeb"/>
        <w:rPr>
          <w:rFonts w:ascii="Times" w:hAnsi="Times" w:cs="Times"/>
        </w:rPr>
      </w:pPr>
    </w:p>
    <w:p w14:paraId="184C1815" w14:textId="6EE3086D" w:rsidR="000E5B44" w:rsidRPr="000E5B44" w:rsidRDefault="000E5B44" w:rsidP="000E5B44">
      <w:pPr>
        <w:pStyle w:val="NormalWeb"/>
        <w:numPr>
          <w:ilvl w:val="0"/>
          <w:numId w:val="29"/>
        </w:numPr>
        <w:rPr>
          <w:rFonts w:ascii="Times" w:hAnsi="Times" w:cs="Times"/>
        </w:rPr>
      </w:pPr>
      <w:r w:rsidRPr="000E5B44">
        <w:rPr>
          <w:rFonts w:ascii="Times" w:hAnsi="Times" w:cs="Times"/>
        </w:rPr>
        <w:t xml:space="preserve">Is there anything else you would like me to know about your project </w:t>
      </w:r>
      <w:proofErr w:type="gramStart"/>
      <w:r w:rsidRPr="000E5B44">
        <w:rPr>
          <w:rFonts w:ascii="Times" w:hAnsi="Times" w:cs="Times"/>
        </w:rPr>
        <w:t>team work</w:t>
      </w:r>
      <w:proofErr w:type="gramEnd"/>
      <w:r w:rsidRPr="000E5B44">
        <w:rPr>
          <w:rFonts w:ascii="Times" w:hAnsi="Times" w:cs="Times"/>
        </w:rPr>
        <w:t>?</w:t>
      </w:r>
    </w:p>
    <w:p w14:paraId="4904AD56" w14:textId="49C39816" w:rsidR="00177255" w:rsidRDefault="00177255" w:rsidP="000E5B44">
      <w:pPr>
        <w:pStyle w:val="NormalWeb"/>
      </w:pPr>
    </w:p>
    <w:sectPr w:rsidR="0017725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14C00" w14:textId="77777777" w:rsidR="009E1EF6" w:rsidRDefault="009E1EF6">
      <w:r>
        <w:separator/>
      </w:r>
    </w:p>
  </w:endnote>
  <w:endnote w:type="continuationSeparator" w:id="0">
    <w:p w14:paraId="45134D82" w14:textId="77777777" w:rsidR="009E1EF6" w:rsidRDefault="009E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56610" w14:textId="77777777" w:rsidR="00917F53" w:rsidRDefault="00917F53" w:rsidP="00470B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B95418" w14:textId="77777777" w:rsidR="00917F53" w:rsidRDefault="00917F53" w:rsidP="00D150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76298" w14:textId="04F7C387" w:rsidR="00917F53" w:rsidRPr="00D150A5" w:rsidRDefault="00917F53" w:rsidP="006E7765">
    <w:pPr>
      <w:pStyle w:val="Footer"/>
      <w:framePr w:wrap="around" w:vAnchor="text" w:hAnchor="margin" w:xAlign="right" w:y="1"/>
      <w:rPr>
        <w:rStyle w:val="PageNumber"/>
        <w:i/>
        <w:sz w:val="20"/>
      </w:rPr>
    </w:pPr>
    <w:r w:rsidRPr="00D150A5">
      <w:rPr>
        <w:rStyle w:val="PageNumber"/>
        <w:i/>
        <w:sz w:val="20"/>
      </w:rPr>
      <w:t xml:space="preserve">Page </w:t>
    </w:r>
    <w:r w:rsidRPr="00D150A5">
      <w:rPr>
        <w:rStyle w:val="PageNumber"/>
        <w:i/>
        <w:sz w:val="20"/>
      </w:rPr>
      <w:fldChar w:fldCharType="begin"/>
    </w:r>
    <w:r w:rsidRPr="00D150A5">
      <w:rPr>
        <w:rStyle w:val="PageNumber"/>
        <w:i/>
        <w:sz w:val="20"/>
      </w:rPr>
      <w:instrText xml:space="preserve">PAGE  </w:instrText>
    </w:r>
    <w:r w:rsidRPr="00D150A5">
      <w:rPr>
        <w:rStyle w:val="PageNumber"/>
        <w:i/>
        <w:sz w:val="20"/>
      </w:rPr>
      <w:fldChar w:fldCharType="separate"/>
    </w:r>
    <w:r w:rsidR="00402F14">
      <w:rPr>
        <w:rStyle w:val="PageNumber"/>
        <w:i/>
        <w:noProof/>
        <w:sz w:val="20"/>
      </w:rPr>
      <w:t>1</w:t>
    </w:r>
    <w:r w:rsidRPr="00D150A5">
      <w:rPr>
        <w:rStyle w:val="PageNumber"/>
        <w:i/>
        <w:sz w:val="20"/>
      </w:rPr>
      <w:fldChar w:fldCharType="end"/>
    </w:r>
    <w:r w:rsidR="00402F14">
      <w:rPr>
        <w:rStyle w:val="PageNumber"/>
        <w:i/>
        <w:sz w:val="20"/>
      </w:rPr>
      <w:t xml:space="preserve"> of 3</w:t>
    </w:r>
  </w:p>
  <w:p w14:paraId="2DBE294D" w14:textId="6E698F83" w:rsidR="00917F53" w:rsidRPr="006B33CC" w:rsidRDefault="00917F53" w:rsidP="006B33CC">
    <w:pPr>
      <w:pBdr>
        <w:top w:val="single" w:sz="4" w:space="1" w:color="auto"/>
      </w:pBdr>
      <w:tabs>
        <w:tab w:val="right" w:pos="9360"/>
      </w:tabs>
      <w:autoSpaceDE w:val="0"/>
      <w:autoSpaceDN w:val="0"/>
      <w:adjustRightInd w:val="0"/>
      <w:ind w:right="360"/>
      <w:rPr>
        <w:i/>
        <w:iCs/>
        <w:sz w:val="20"/>
        <w:szCs w:val="20"/>
        <w:lang w:val="en-US"/>
      </w:rPr>
    </w:pPr>
    <w:r>
      <w:rPr>
        <w:i/>
        <w:iCs/>
        <w:sz w:val="20"/>
        <w:szCs w:val="20"/>
        <w:lang w:val="en-US"/>
      </w:rPr>
      <w:t>CECS 491</w:t>
    </w:r>
    <w:r w:rsidR="00BE4445">
      <w:rPr>
        <w:i/>
        <w:iCs/>
        <w:sz w:val="20"/>
        <w:szCs w:val="20"/>
        <w:lang w:val="en-US"/>
      </w:rPr>
      <w:t>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1A817" w14:textId="77777777" w:rsidR="009E1EF6" w:rsidRDefault="009E1EF6">
      <w:r>
        <w:separator/>
      </w:r>
    </w:p>
  </w:footnote>
  <w:footnote w:type="continuationSeparator" w:id="0">
    <w:p w14:paraId="5EE55A64" w14:textId="77777777" w:rsidR="009E1EF6" w:rsidRDefault="009E1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A2746" w14:textId="3B560286" w:rsidR="00917F53" w:rsidRDefault="006E7765" w:rsidP="006B33CC">
    <w:pPr>
      <w:pStyle w:val="Header"/>
      <w:pBdr>
        <w:bottom w:val="single" w:sz="4" w:space="1" w:color="auto"/>
      </w:pBdr>
      <w:tabs>
        <w:tab w:val="clear" w:pos="8640"/>
        <w:tab w:val="right" w:pos="9360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CECS 491B, Spring 20</w:t>
    </w:r>
    <w:r w:rsidR="00220E78">
      <w:rPr>
        <w:i/>
        <w:iCs/>
        <w:sz w:val="20"/>
        <w:szCs w:val="20"/>
      </w:rPr>
      <w:t>20</w:t>
    </w:r>
    <w:r w:rsidR="00917F53">
      <w:rPr>
        <w:i/>
        <w:iCs/>
        <w:sz w:val="20"/>
        <w:szCs w:val="20"/>
      </w:rPr>
      <w:t xml:space="preserve"> </w:t>
    </w:r>
    <w:r w:rsidR="00917F53">
      <w:rPr>
        <w:i/>
        <w:iCs/>
        <w:sz w:val="20"/>
        <w:szCs w:val="20"/>
      </w:rPr>
      <w:tab/>
    </w:r>
    <w:r w:rsidR="00917F53">
      <w:rPr>
        <w:i/>
        <w:iCs/>
        <w:sz w:val="20"/>
        <w:szCs w:val="20"/>
      </w:rPr>
      <w:tab/>
      <w:t>California State University Long Beach</w:t>
    </w:r>
  </w:p>
  <w:p w14:paraId="40018AD0" w14:textId="3E370293" w:rsidR="00917F53" w:rsidRPr="00AC6B77" w:rsidRDefault="00917F53" w:rsidP="006B33CC">
    <w:pPr>
      <w:pStyle w:val="Header"/>
      <w:pBdr>
        <w:bottom w:val="single" w:sz="4" w:space="1" w:color="auto"/>
      </w:pBdr>
      <w:tabs>
        <w:tab w:val="clear" w:pos="8640"/>
        <w:tab w:val="right" w:pos="9360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 xml:space="preserve">Capstone Project </w:t>
    </w: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="00BE4445">
      <w:rPr>
        <w:i/>
        <w:iCs/>
        <w:sz w:val="20"/>
        <w:szCs w:val="20"/>
      </w:rPr>
      <w:t>Fei Hoffman</w:t>
    </w:r>
    <w:r w:rsidRPr="00AC6B77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</w:p>
  <w:p w14:paraId="163713FF" w14:textId="77777777" w:rsidR="00917F53" w:rsidRPr="006B33CC" w:rsidRDefault="00917F53" w:rsidP="006B3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A20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DC8D8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34A34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B38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D1E7E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8C0C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B42C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32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605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A960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B360D"/>
    <w:multiLevelType w:val="hybridMultilevel"/>
    <w:tmpl w:val="BD7610A0"/>
    <w:lvl w:ilvl="0" w:tplc="0409000F">
      <w:start w:val="1"/>
      <w:numFmt w:val="decimal"/>
      <w:lvlText w:val="%1."/>
      <w:lvlJc w:val="left"/>
      <w:pPr>
        <w:tabs>
          <w:tab w:val="num" w:pos="959"/>
        </w:tabs>
        <w:ind w:left="959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679"/>
        </w:tabs>
        <w:ind w:left="1679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399"/>
        </w:tabs>
        <w:ind w:left="2399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119"/>
        </w:tabs>
        <w:ind w:left="3119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839"/>
        </w:tabs>
        <w:ind w:left="3839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559"/>
        </w:tabs>
        <w:ind w:left="4559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279"/>
        </w:tabs>
        <w:ind w:left="5279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999"/>
        </w:tabs>
        <w:ind w:left="5999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719"/>
        </w:tabs>
        <w:ind w:left="6719" w:hanging="180"/>
      </w:pPr>
      <w:rPr>
        <w:rFonts w:cs="Times New Roman"/>
      </w:rPr>
    </w:lvl>
  </w:abstractNum>
  <w:abstractNum w:abstractNumId="11" w15:restartNumberingAfterBreak="0">
    <w:nsid w:val="02065EFC"/>
    <w:multiLevelType w:val="hybridMultilevel"/>
    <w:tmpl w:val="B8DEA014"/>
    <w:lvl w:ilvl="0" w:tplc="7048F28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4519D8"/>
    <w:multiLevelType w:val="multilevel"/>
    <w:tmpl w:val="4F30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C7729F"/>
    <w:multiLevelType w:val="hybridMultilevel"/>
    <w:tmpl w:val="DF72BAD2"/>
    <w:lvl w:ilvl="0" w:tplc="5F70E0CE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32FE0"/>
    <w:multiLevelType w:val="hybridMultilevel"/>
    <w:tmpl w:val="5BB249BA"/>
    <w:lvl w:ilvl="0" w:tplc="9B601FEE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160083"/>
    <w:multiLevelType w:val="hybridMultilevel"/>
    <w:tmpl w:val="7A186CC2"/>
    <w:lvl w:ilvl="0" w:tplc="5EF68B4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314F96"/>
    <w:multiLevelType w:val="hybridMultilevel"/>
    <w:tmpl w:val="D61A5CC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B9C60B3"/>
    <w:multiLevelType w:val="multilevel"/>
    <w:tmpl w:val="ECFE73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209B21AF"/>
    <w:multiLevelType w:val="multilevel"/>
    <w:tmpl w:val="D954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E001AB"/>
    <w:multiLevelType w:val="hybridMultilevel"/>
    <w:tmpl w:val="6F9E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3607B"/>
    <w:multiLevelType w:val="multilevel"/>
    <w:tmpl w:val="0D64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3A44743F"/>
    <w:multiLevelType w:val="hybridMultilevel"/>
    <w:tmpl w:val="4000A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D32B0"/>
    <w:multiLevelType w:val="multilevel"/>
    <w:tmpl w:val="7C4A8C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4681170D"/>
    <w:multiLevelType w:val="multilevel"/>
    <w:tmpl w:val="00DEAD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469E6F45"/>
    <w:multiLevelType w:val="multilevel"/>
    <w:tmpl w:val="095C6E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 w15:restartNumberingAfterBreak="0">
    <w:nsid w:val="48FF23C0"/>
    <w:multiLevelType w:val="hybridMultilevel"/>
    <w:tmpl w:val="BB507796"/>
    <w:lvl w:ilvl="0" w:tplc="AEF4710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7E23FB"/>
    <w:multiLevelType w:val="hybridMultilevel"/>
    <w:tmpl w:val="3A24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306F5"/>
    <w:multiLevelType w:val="hybridMultilevel"/>
    <w:tmpl w:val="23ACECB4"/>
    <w:lvl w:ilvl="0" w:tplc="0409000F">
      <w:start w:val="1"/>
      <w:numFmt w:val="decimal"/>
      <w:lvlText w:val="%1."/>
      <w:lvlJc w:val="left"/>
      <w:pPr>
        <w:tabs>
          <w:tab w:val="num" w:pos="1319"/>
        </w:tabs>
        <w:ind w:left="1319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039"/>
        </w:tabs>
        <w:ind w:left="2039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59"/>
        </w:tabs>
        <w:ind w:left="2759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79"/>
        </w:tabs>
        <w:ind w:left="3479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99"/>
        </w:tabs>
        <w:ind w:left="4199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919"/>
        </w:tabs>
        <w:ind w:left="4919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639"/>
        </w:tabs>
        <w:ind w:left="5639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59"/>
        </w:tabs>
        <w:ind w:left="6359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79"/>
        </w:tabs>
        <w:ind w:left="7079" w:hanging="180"/>
      </w:pPr>
      <w:rPr>
        <w:rFonts w:cs="Times New Roman"/>
      </w:rPr>
    </w:lvl>
  </w:abstractNum>
  <w:abstractNum w:abstractNumId="28" w15:restartNumberingAfterBreak="0">
    <w:nsid w:val="631A2B88"/>
    <w:multiLevelType w:val="hybridMultilevel"/>
    <w:tmpl w:val="863C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71E16"/>
    <w:multiLevelType w:val="hybridMultilevel"/>
    <w:tmpl w:val="A4CEE074"/>
    <w:lvl w:ilvl="0" w:tplc="72688ABA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F5FBC"/>
    <w:multiLevelType w:val="hybridMultilevel"/>
    <w:tmpl w:val="D158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B7B2E"/>
    <w:multiLevelType w:val="hybridMultilevel"/>
    <w:tmpl w:val="B486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D6834"/>
    <w:multiLevelType w:val="multilevel"/>
    <w:tmpl w:val="9CD6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 w15:restartNumberingAfterBreak="0">
    <w:nsid w:val="7D6C6F00"/>
    <w:multiLevelType w:val="hybridMultilevel"/>
    <w:tmpl w:val="EE26E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DF85463"/>
    <w:multiLevelType w:val="hybridMultilevel"/>
    <w:tmpl w:val="5C1C2EA4"/>
    <w:lvl w:ilvl="0" w:tplc="0409000F">
      <w:start w:val="1"/>
      <w:numFmt w:val="decimal"/>
      <w:lvlText w:val="%1."/>
      <w:lvlJc w:val="left"/>
      <w:pPr>
        <w:tabs>
          <w:tab w:val="num" w:pos="599"/>
        </w:tabs>
        <w:ind w:left="599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319"/>
        </w:tabs>
        <w:ind w:left="1319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039"/>
        </w:tabs>
        <w:ind w:left="2039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759"/>
        </w:tabs>
        <w:ind w:left="2759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479"/>
        </w:tabs>
        <w:ind w:left="3479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199"/>
        </w:tabs>
        <w:ind w:left="4199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919"/>
        </w:tabs>
        <w:ind w:left="4919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639"/>
        </w:tabs>
        <w:ind w:left="5639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359"/>
        </w:tabs>
        <w:ind w:left="6359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32"/>
  </w:num>
  <w:num w:numId="14">
    <w:abstractNumId w:val="22"/>
  </w:num>
  <w:num w:numId="15">
    <w:abstractNumId w:val="34"/>
  </w:num>
  <w:num w:numId="16">
    <w:abstractNumId w:val="10"/>
  </w:num>
  <w:num w:numId="17">
    <w:abstractNumId w:val="27"/>
  </w:num>
  <w:num w:numId="18">
    <w:abstractNumId w:val="33"/>
  </w:num>
  <w:num w:numId="19">
    <w:abstractNumId w:val="20"/>
  </w:num>
  <w:num w:numId="20">
    <w:abstractNumId w:val="24"/>
  </w:num>
  <w:num w:numId="21">
    <w:abstractNumId w:val="17"/>
  </w:num>
  <w:num w:numId="22">
    <w:abstractNumId w:val="23"/>
  </w:num>
  <w:num w:numId="23">
    <w:abstractNumId w:val="16"/>
  </w:num>
  <w:num w:numId="24">
    <w:abstractNumId w:val="31"/>
  </w:num>
  <w:num w:numId="25">
    <w:abstractNumId w:val="28"/>
  </w:num>
  <w:num w:numId="26">
    <w:abstractNumId w:val="19"/>
  </w:num>
  <w:num w:numId="27">
    <w:abstractNumId w:val="30"/>
  </w:num>
  <w:num w:numId="28">
    <w:abstractNumId w:val="26"/>
  </w:num>
  <w:num w:numId="29">
    <w:abstractNumId w:val="21"/>
  </w:num>
  <w:num w:numId="30">
    <w:abstractNumId w:val="14"/>
  </w:num>
  <w:num w:numId="31">
    <w:abstractNumId w:val="15"/>
  </w:num>
  <w:num w:numId="32">
    <w:abstractNumId w:val="11"/>
  </w:num>
  <w:num w:numId="33">
    <w:abstractNumId w:val="25"/>
  </w:num>
  <w:num w:numId="34">
    <w:abstractNumId w:val="29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6791"/>
    <w:rsid w:val="00001A18"/>
    <w:rsid w:val="00026D2F"/>
    <w:rsid w:val="0002723C"/>
    <w:rsid w:val="00031F2E"/>
    <w:rsid w:val="000404A3"/>
    <w:rsid w:val="00054F18"/>
    <w:rsid w:val="000B4666"/>
    <w:rsid w:val="000B6F68"/>
    <w:rsid w:val="000D2158"/>
    <w:rsid w:val="000E3A0D"/>
    <w:rsid w:val="000E5B44"/>
    <w:rsid w:val="00137FA6"/>
    <w:rsid w:val="00145CDD"/>
    <w:rsid w:val="00172BFE"/>
    <w:rsid w:val="00177255"/>
    <w:rsid w:val="001B2BFB"/>
    <w:rsid w:val="001C5DB2"/>
    <w:rsid w:val="001F2D22"/>
    <w:rsid w:val="00217E74"/>
    <w:rsid w:val="00220E78"/>
    <w:rsid w:val="00226719"/>
    <w:rsid w:val="002559ED"/>
    <w:rsid w:val="00271F7F"/>
    <w:rsid w:val="00273FA8"/>
    <w:rsid w:val="00292578"/>
    <w:rsid w:val="00297304"/>
    <w:rsid w:val="002B7A86"/>
    <w:rsid w:val="002C3BF8"/>
    <w:rsid w:val="002F6071"/>
    <w:rsid w:val="00386A1F"/>
    <w:rsid w:val="00394401"/>
    <w:rsid w:val="003E1BFE"/>
    <w:rsid w:val="003F67AC"/>
    <w:rsid w:val="00401FE7"/>
    <w:rsid w:val="00402F14"/>
    <w:rsid w:val="00404A37"/>
    <w:rsid w:val="0042396F"/>
    <w:rsid w:val="00435EDB"/>
    <w:rsid w:val="004413DC"/>
    <w:rsid w:val="0044481D"/>
    <w:rsid w:val="00470581"/>
    <w:rsid w:val="00470BE3"/>
    <w:rsid w:val="00496791"/>
    <w:rsid w:val="004B789F"/>
    <w:rsid w:val="004E2E94"/>
    <w:rsid w:val="00530B5B"/>
    <w:rsid w:val="00556DF8"/>
    <w:rsid w:val="00596FD2"/>
    <w:rsid w:val="005B3D45"/>
    <w:rsid w:val="005E04AC"/>
    <w:rsid w:val="005E091B"/>
    <w:rsid w:val="005E6A51"/>
    <w:rsid w:val="005F4E1F"/>
    <w:rsid w:val="005F7FFB"/>
    <w:rsid w:val="00660102"/>
    <w:rsid w:val="00666F0E"/>
    <w:rsid w:val="00694BD4"/>
    <w:rsid w:val="0069618A"/>
    <w:rsid w:val="006A60BF"/>
    <w:rsid w:val="006A61B3"/>
    <w:rsid w:val="006B1B45"/>
    <w:rsid w:val="006B33CC"/>
    <w:rsid w:val="006C523B"/>
    <w:rsid w:val="006C6F5A"/>
    <w:rsid w:val="006E22F9"/>
    <w:rsid w:val="006E5B81"/>
    <w:rsid w:val="006E7765"/>
    <w:rsid w:val="00700C08"/>
    <w:rsid w:val="0071479C"/>
    <w:rsid w:val="0072077B"/>
    <w:rsid w:val="00741962"/>
    <w:rsid w:val="00750AB7"/>
    <w:rsid w:val="00755FA9"/>
    <w:rsid w:val="007B0703"/>
    <w:rsid w:val="007E22A0"/>
    <w:rsid w:val="007F01E2"/>
    <w:rsid w:val="008028A6"/>
    <w:rsid w:val="00806DB5"/>
    <w:rsid w:val="00807272"/>
    <w:rsid w:val="00813840"/>
    <w:rsid w:val="00831062"/>
    <w:rsid w:val="00850982"/>
    <w:rsid w:val="00871002"/>
    <w:rsid w:val="0087592B"/>
    <w:rsid w:val="00883154"/>
    <w:rsid w:val="00914913"/>
    <w:rsid w:val="00917F53"/>
    <w:rsid w:val="00935D95"/>
    <w:rsid w:val="009A7644"/>
    <w:rsid w:val="009B367B"/>
    <w:rsid w:val="009E1EF6"/>
    <w:rsid w:val="009E6BA9"/>
    <w:rsid w:val="009F4988"/>
    <w:rsid w:val="00A00617"/>
    <w:rsid w:val="00A0132C"/>
    <w:rsid w:val="00A234AB"/>
    <w:rsid w:val="00A26D48"/>
    <w:rsid w:val="00A3450D"/>
    <w:rsid w:val="00A60554"/>
    <w:rsid w:val="00A92F3B"/>
    <w:rsid w:val="00AC3E8B"/>
    <w:rsid w:val="00AC6B77"/>
    <w:rsid w:val="00AD3D45"/>
    <w:rsid w:val="00B201F7"/>
    <w:rsid w:val="00B52A0D"/>
    <w:rsid w:val="00B52D92"/>
    <w:rsid w:val="00B82A78"/>
    <w:rsid w:val="00B920D0"/>
    <w:rsid w:val="00B93117"/>
    <w:rsid w:val="00BA4D17"/>
    <w:rsid w:val="00BC46D7"/>
    <w:rsid w:val="00BE4445"/>
    <w:rsid w:val="00BE6EEF"/>
    <w:rsid w:val="00C110EE"/>
    <w:rsid w:val="00C260B9"/>
    <w:rsid w:val="00C51971"/>
    <w:rsid w:val="00C71C4F"/>
    <w:rsid w:val="00C95D92"/>
    <w:rsid w:val="00CD5219"/>
    <w:rsid w:val="00CD74C9"/>
    <w:rsid w:val="00D01AC5"/>
    <w:rsid w:val="00D03A4D"/>
    <w:rsid w:val="00D150A5"/>
    <w:rsid w:val="00D2087A"/>
    <w:rsid w:val="00D74BFA"/>
    <w:rsid w:val="00D926D8"/>
    <w:rsid w:val="00D94BB8"/>
    <w:rsid w:val="00DA336D"/>
    <w:rsid w:val="00DA54F0"/>
    <w:rsid w:val="00DB1444"/>
    <w:rsid w:val="00DC2308"/>
    <w:rsid w:val="00DC5079"/>
    <w:rsid w:val="00DD0229"/>
    <w:rsid w:val="00DD185D"/>
    <w:rsid w:val="00DD6532"/>
    <w:rsid w:val="00DD7BC4"/>
    <w:rsid w:val="00DE49FC"/>
    <w:rsid w:val="00E13E7C"/>
    <w:rsid w:val="00E21941"/>
    <w:rsid w:val="00E511B2"/>
    <w:rsid w:val="00F14014"/>
    <w:rsid w:val="00F47CC0"/>
    <w:rsid w:val="00F63BD0"/>
    <w:rsid w:val="00F668E8"/>
    <w:rsid w:val="00F850FA"/>
    <w:rsid w:val="00F95E5A"/>
    <w:rsid w:val="00FB526D"/>
    <w:rsid w:val="00FD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59AA25"/>
  <w14:defaultImageDpi w14:val="0"/>
  <w15:docId w15:val="{EACE0E6D-B2FE-4BA7-AC8A-FDA1A632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01F7"/>
    <w:pPr>
      <w:spacing w:after="0" w:line="240" w:lineRule="auto"/>
    </w:pPr>
    <w:rPr>
      <w:sz w:val="24"/>
      <w:szCs w:val="24"/>
      <w:lang w:val="en-AU"/>
    </w:rPr>
  </w:style>
  <w:style w:type="paragraph" w:styleId="Heading1">
    <w:name w:val="heading 1"/>
    <w:basedOn w:val="Normal"/>
    <w:link w:val="Heading1Char"/>
    <w:uiPriority w:val="9"/>
    <w:qFormat/>
    <w:rsid w:val="007E22A0"/>
    <w:pPr>
      <w:spacing w:before="330" w:after="97"/>
      <w:outlineLvl w:val="0"/>
    </w:pPr>
    <w:rPr>
      <w:b/>
      <w:bCs/>
      <w:color w:val="808080"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F6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AU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0B6F68"/>
    <w:rPr>
      <w:rFonts w:asciiTheme="majorHAnsi" w:eastAsiaTheme="majorEastAsia" w:hAnsiTheme="majorHAnsi" w:cs="Times New Roman"/>
      <w:b/>
      <w:bCs/>
      <w:i/>
      <w:iCs/>
      <w:sz w:val="28"/>
      <w:szCs w:val="28"/>
      <w:lang w:val="en-AU" w:eastAsia="x-none"/>
    </w:rPr>
  </w:style>
  <w:style w:type="paragraph" w:styleId="Header">
    <w:name w:val="header"/>
    <w:basedOn w:val="Normal"/>
    <w:link w:val="HeaderChar"/>
    <w:uiPriority w:val="99"/>
    <w:rsid w:val="00AC6B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  <w:lang w:val="en-AU" w:eastAsia="x-none"/>
    </w:rPr>
  </w:style>
  <w:style w:type="paragraph" w:styleId="Footer">
    <w:name w:val="footer"/>
    <w:basedOn w:val="Normal"/>
    <w:link w:val="FooterChar"/>
    <w:uiPriority w:val="99"/>
    <w:rsid w:val="00AC6B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val="en-AU" w:eastAsia="x-none"/>
    </w:rPr>
  </w:style>
  <w:style w:type="character" w:styleId="Hyperlink">
    <w:name w:val="Hyperlink"/>
    <w:basedOn w:val="DefaultParagraphFont"/>
    <w:uiPriority w:val="99"/>
    <w:rsid w:val="00CD5219"/>
    <w:rPr>
      <w:rFonts w:cs="Times New Roman"/>
      <w:color w:val="003366"/>
      <w:u w:val="single"/>
      <w:shd w:val="clear" w:color="auto" w:fill="auto"/>
    </w:rPr>
  </w:style>
  <w:style w:type="paragraph" w:styleId="NormalWeb">
    <w:name w:val="Normal (Web)"/>
    <w:basedOn w:val="Normal"/>
    <w:uiPriority w:val="99"/>
    <w:rsid w:val="007E22A0"/>
    <w:pPr>
      <w:spacing w:before="72" w:after="144"/>
    </w:pPr>
  </w:style>
  <w:style w:type="paragraph" w:styleId="Title">
    <w:name w:val="Title"/>
    <w:basedOn w:val="Normal"/>
    <w:link w:val="TitleChar"/>
    <w:uiPriority w:val="99"/>
    <w:qFormat/>
    <w:rsid w:val="00B201F7"/>
    <w:pPr>
      <w:spacing w:before="240" w:after="60"/>
      <w:jc w:val="center"/>
      <w:outlineLvl w:val="0"/>
    </w:pPr>
    <w:rPr>
      <w:rFonts w:ascii="Arial" w:eastAsia="SimSun" w:hAnsi="Arial" w:cs="Arial"/>
      <w:b/>
      <w:bCs/>
      <w:kern w:val="28"/>
      <w:sz w:val="32"/>
      <w:szCs w:val="32"/>
      <w:lang w:val="en-GB" w:eastAsia="zh-CN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AU" w:eastAsia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B201F7"/>
    <w:pPr>
      <w:autoSpaceDE w:val="0"/>
      <w:autoSpaceDN w:val="0"/>
      <w:spacing w:before="120" w:after="60" w:line="360" w:lineRule="auto"/>
      <w:ind w:left="284" w:right="284"/>
      <w:jc w:val="center"/>
      <w:outlineLvl w:val="1"/>
    </w:pPr>
    <w:rPr>
      <w:rFonts w:ascii="Arial" w:eastAsia="SimSun" w:hAnsi="Arial" w:cs="Arial"/>
      <w:b/>
      <w:bCs/>
      <w:sz w:val="20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  <w:lang w:val="en-AU" w:eastAsia="x-none"/>
    </w:rPr>
  </w:style>
  <w:style w:type="paragraph" w:customStyle="1" w:styleId="IEEEMainTextCharChar">
    <w:name w:val="IEEE Main Text Char Char"/>
    <w:basedOn w:val="Normal"/>
    <w:uiPriority w:val="99"/>
    <w:rsid w:val="00B201F7"/>
    <w:pPr>
      <w:autoSpaceDE w:val="0"/>
      <w:autoSpaceDN w:val="0"/>
      <w:spacing w:before="60" w:after="60"/>
      <w:ind w:left="239" w:right="239"/>
      <w:jc w:val="both"/>
    </w:pPr>
    <w:rPr>
      <w:rFonts w:eastAsia="SimSun"/>
      <w:kern w:val="28"/>
    </w:rPr>
  </w:style>
  <w:style w:type="character" w:styleId="HTMLCode">
    <w:name w:val="HTML Code"/>
    <w:basedOn w:val="DefaultParagraphFont"/>
    <w:uiPriority w:val="99"/>
    <w:rsid w:val="000B6F68"/>
    <w:rPr>
      <w:rFonts w:ascii="Courier New" w:hAnsi="Courier New" w:cs="Times New Roman"/>
      <w:sz w:val="22"/>
    </w:rPr>
  </w:style>
  <w:style w:type="table" w:styleId="TableGrid">
    <w:name w:val="Table Grid"/>
    <w:basedOn w:val="TableNormal"/>
    <w:uiPriority w:val="59"/>
    <w:rsid w:val="00694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150A5"/>
  </w:style>
  <w:style w:type="paragraph" w:styleId="ListParagraph">
    <w:name w:val="List Paragraph"/>
    <w:basedOn w:val="Normal"/>
    <w:uiPriority w:val="34"/>
    <w:qFormat/>
    <w:rsid w:val="00750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6912">
          <w:marLeft w:val="25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914">
          <w:marLeft w:val="78"/>
          <w:marRight w:val="0"/>
          <w:marTop w:val="240"/>
          <w:marBottom w:val="39"/>
          <w:divBdr>
            <w:top w:val="double" w:sz="6" w:space="0" w:color="808080"/>
            <w:left w:val="double" w:sz="6" w:space="0" w:color="808080"/>
            <w:bottom w:val="double" w:sz="6" w:space="0" w:color="808080"/>
            <w:right w:val="double" w:sz="6" w:space="0" w:color="808080"/>
          </w:divBdr>
        </w:div>
        <w:div w:id="1926456915">
          <w:marLeft w:val="0"/>
          <w:marRight w:val="0"/>
          <w:marTop w:val="0"/>
          <w:marBottom w:val="0"/>
          <w:divBdr>
            <w:top w:val="double" w:sz="6" w:space="0" w:color="808080"/>
            <w:left w:val="double" w:sz="6" w:space="0" w:color="808080"/>
            <w:bottom w:val="double" w:sz="6" w:space="0" w:color="808080"/>
            <w:right w:val="double" w:sz="6" w:space="0" w:color="808080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n%20Al-Ani\Application%20Data\Microsoft\Templates\ICS%20102%20Updat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ICS 102 Updated</Template>
  <TotalTime>20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Basil Naji</dc:creator>
  <cp:lastModifiedBy>Fei Hoffman</cp:lastModifiedBy>
  <cp:revision>7</cp:revision>
  <cp:lastPrinted>2016-02-24T22:15:00Z</cp:lastPrinted>
  <dcterms:created xsi:type="dcterms:W3CDTF">2017-01-25T00:52:00Z</dcterms:created>
  <dcterms:modified xsi:type="dcterms:W3CDTF">2020-01-21T20:55:00Z</dcterms:modified>
</cp:coreProperties>
</file>